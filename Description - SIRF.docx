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DC7" w:rsidRDefault="00072DC7" w:rsidP="00072DC7">
      <w:r>
        <w:t>I am looking to scrape the blog articles listed on this site:</w:t>
      </w:r>
    </w:p>
    <w:p w:rsidR="004341A5" w:rsidRDefault="00DB6285" w:rsidP="00072DC7">
      <w:r w:rsidRPr="00DB6285">
        <w:t>http://sirf-online.org/</w:t>
      </w:r>
      <w:r w:rsidR="004341A5" w:rsidRPr="004341A5">
        <w:t xml:space="preserve"> </w:t>
      </w:r>
    </w:p>
    <w:p w:rsidR="0080521E" w:rsidRDefault="00072DC7" w:rsidP="0080521E">
      <w:r>
        <w:t>The script sho</w:t>
      </w:r>
      <w:r w:rsidR="0080521E">
        <w:t xml:space="preserve">uld take </w:t>
      </w:r>
      <w:r w:rsidR="004341A5">
        <w:t>three input parameters: a start date, an end date, and the output</w:t>
      </w:r>
      <w:r w:rsidR="0080521E">
        <w:t xml:space="preserve"> directory where files should be written</w:t>
      </w:r>
      <w:r>
        <w:t xml:space="preserve">.  It should pull down all of the articles </w:t>
      </w:r>
      <w:r w:rsidR="0080521E">
        <w:t>listed on the page</w:t>
      </w:r>
      <w:r w:rsidR="004341A5">
        <w:t xml:space="preserve"> that were published between the start and end date</w:t>
      </w:r>
      <w:r>
        <w:t xml:space="preserve">.  For each article, </w:t>
      </w:r>
      <w:r w:rsidR="004341A5">
        <w:t>it should pull down the report’s raw HTML file</w:t>
      </w:r>
      <w:r w:rsidR="0080521E">
        <w:t>, and write a</w:t>
      </w:r>
      <w:r w:rsidR="004341A5">
        <w:t>n</w:t>
      </w:r>
      <w:r w:rsidR="0080521E">
        <w:t xml:space="preserve"> extra “metadata” file containing </w:t>
      </w:r>
      <w:r w:rsidR="004341A5">
        <w:t xml:space="preserve">some additional information about </w:t>
      </w:r>
      <w:r w:rsidR="0080521E">
        <w:t xml:space="preserve">the report.  </w:t>
      </w:r>
    </w:p>
    <w:p w:rsidR="0080521E" w:rsidRDefault="0080521E" w:rsidP="0080521E">
      <w:r>
        <w:t>The “metadata” file for each report shoul</w:t>
      </w:r>
      <w:r w:rsidR="004341A5">
        <w:t>d be a csv file (with headers).  The columns of the csv file should be as follows:</w:t>
      </w:r>
    </w:p>
    <w:p w:rsidR="004341A5" w:rsidRDefault="004341A5" w:rsidP="004341A5">
      <w:pPr>
        <w:pStyle w:val="ListParagraph"/>
        <w:numPr>
          <w:ilvl w:val="0"/>
          <w:numId w:val="3"/>
        </w:numPr>
      </w:pPr>
      <w:r>
        <w:t>Report title</w:t>
      </w:r>
    </w:p>
    <w:p w:rsidR="004341A5" w:rsidRDefault="004341A5" w:rsidP="004341A5">
      <w:pPr>
        <w:pStyle w:val="ListParagraph"/>
        <w:numPr>
          <w:ilvl w:val="0"/>
          <w:numId w:val="3"/>
        </w:numPr>
      </w:pPr>
      <w:r>
        <w:t>Report link</w:t>
      </w:r>
    </w:p>
    <w:p w:rsidR="004341A5" w:rsidRDefault="004341A5" w:rsidP="004341A5">
      <w:pPr>
        <w:pStyle w:val="ListParagraph"/>
        <w:numPr>
          <w:ilvl w:val="0"/>
          <w:numId w:val="3"/>
        </w:numPr>
      </w:pPr>
      <w:r>
        <w:t>Publish Date – taken from the article page</w:t>
      </w:r>
    </w:p>
    <w:p w:rsidR="00072DC7" w:rsidRDefault="0080521E" w:rsidP="00072DC7">
      <w:r>
        <w:t xml:space="preserve">When you write the files to the </w:t>
      </w:r>
      <w:r w:rsidR="00072DC7">
        <w:t xml:space="preserve">output directory, </w:t>
      </w:r>
      <w:r>
        <w:t xml:space="preserve">put them in a subdirectory corresponding to when the scraper was run.  </w:t>
      </w:r>
      <w:r w:rsidR="00072DC7">
        <w:t xml:space="preserve">For instance, if the </w:t>
      </w:r>
      <w:r>
        <w:t>scraper ran at 8:30am on 5/17/2017, then the downloaded reports should go in:</w:t>
      </w:r>
    </w:p>
    <w:p w:rsidR="00072DC7" w:rsidRPr="00315176" w:rsidRDefault="0080521E" w:rsidP="00072DC7">
      <w:pPr>
        <w:spacing w:after="0"/>
        <w:rPr>
          <w:rFonts w:ascii="Courier New" w:hAnsi="Courier New" w:cs="Courier New"/>
          <w:sz w:val="20"/>
        </w:rPr>
      </w:pPr>
      <w:bookmarkStart w:id="0" w:name="_GoBack"/>
      <w:bookmarkEnd w:id="0"/>
      <w:r>
        <w:rPr>
          <w:rFonts w:ascii="Courier New" w:hAnsi="Courier New" w:cs="Courier New"/>
          <w:sz w:val="20"/>
        </w:rPr>
        <w:t>[</w:t>
      </w:r>
      <w:proofErr w:type="spellStart"/>
      <w:r>
        <w:rPr>
          <w:rFonts w:ascii="Courier New" w:hAnsi="Courier New" w:cs="Courier New"/>
          <w:sz w:val="20"/>
        </w:rPr>
        <w:t>output_dir</w:t>
      </w:r>
      <w:proofErr w:type="spellEnd"/>
      <w:r>
        <w:rPr>
          <w:rFonts w:ascii="Courier New" w:hAnsi="Courier New" w:cs="Courier New"/>
          <w:sz w:val="20"/>
        </w:rPr>
        <w:t>]/2017/05/17/0830</w:t>
      </w:r>
      <w:r w:rsidR="00072DC7">
        <w:rPr>
          <w:rFonts w:ascii="Courier New" w:hAnsi="Courier New" w:cs="Courier New"/>
          <w:sz w:val="20"/>
        </w:rPr>
        <w:t>00</w:t>
      </w:r>
      <w:r w:rsidR="00072DC7" w:rsidRPr="00315176">
        <w:rPr>
          <w:rFonts w:ascii="Courier New" w:hAnsi="Courier New" w:cs="Courier New"/>
          <w:sz w:val="20"/>
        </w:rPr>
        <w:t>/</w:t>
      </w:r>
    </w:p>
    <w:p w:rsidR="0080521E" w:rsidRDefault="00DB6285" w:rsidP="00DB6285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synchronoss-technologies</w:t>
      </w:r>
      <w:r w:rsidR="0080521E">
        <w:rPr>
          <w:rFonts w:ascii="Courier New" w:hAnsi="Courier New" w:cs="Courier New"/>
          <w:sz w:val="20"/>
        </w:rPr>
        <w:t>.</w:t>
      </w:r>
      <w:r w:rsidR="004341A5">
        <w:rPr>
          <w:rFonts w:ascii="Courier New" w:hAnsi="Courier New" w:cs="Courier New"/>
          <w:sz w:val="20"/>
        </w:rPr>
        <w:t>html</w:t>
      </w:r>
    </w:p>
    <w:p w:rsidR="0080521E" w:rsidRPr="004341A5" w:rsidRDefault="00DB6285" w:rsidP="00DB6285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synchronoss-technologies.metadata</w:t>
      </w:r>
      <w:r w:rsidR="0080521E" w:rsidRPr="004341A5">
        <w:rPr>
          <w:rFonts w:ascii="Courier New" w:hAnsi="Courier New" w:cs="Courier New"/>
          <w:sz w:val="20"/>
        </w:rPr>
        <w:t>.csv</w:t>
      </w:r>
    </w:p>
    <w:p w:rsidR="0080521E" w:rsidRPr="0080521E" w:rsidRDefault="0080521E" w:rsidP="0080521E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…</w:t>
      </w:r>
    </w:p>
    <w:p w:rsidR="0080521E" w:rsidRDefault="0080521E" w:rsidP="0080521E">
      <w:pPr>
        <w:spacing w:after="0"/>
        <w:rPr>
          <w:rFonts w:ascii="Courier New" w:hAnsi="Courier New" w:cs="Courier New"/>
          <w:sz w:val="20"/>
        </w:rPr>
      </w:pPr>
    </w:p>
    <w:p w:rsidR="0080521E" w:rsidRDefault="0080521E" w:rsidP="0080521E">
      <w:pPr>
        <w:spacing w:after="0"/>
        <w:rPr>
          <w:rFonts w:ascii="Courier New" w:hAnsi="Courier New" w:cs="Courier New"/>
          <w:sz w:val="20"/>
        </w:rPr>
      </w:pPr>
      <w:r>
        <w:t xml:space="preserve">Do not worry about duplicate output on subsequent reruns – if the script it </w:t>
      </w:r>
      <w:proofErr w:type="gramStart"/>
      <w:r>
        <w:t>run</w:t>
      </w:r>
      <w:proofErr w:type="gramEnd"/>
      <w:r>
        <w:t xml:space="preserve"> twice, it should generate an additional copy of all of the reports in the output folder, timestamped to when it was run.</w:t>
      </w:r>
      <w:r w:rsidR="00DB6285">
        <w:t xml:space="preserve">  And be sure to get all of the history, with the “Load more stories” button.</w:t>
      </w:r>
    </w:p>
    <w:p w:rsidR="0080521E" w:rsidRPr="0080521E" w:rsidRDefault="0080521E" w:rsidP="0080521E">
      <w:pPr>
        <w:spacing w:after="0"/>
        <w:rPr>
          <w:rFonts w:ascii="Courier New" w:hAnsi="Courier New" w:cs="Courier New"/>
          <w:sz w:val="20"/>
        </w:rPr>
      </w:pPr>
    </w:p>
    <w:p w:rsidR="00403D2B" w:rsidRDefault="00072DC7">
      <w:r>
        <w:t xml:space="preserve">The script should be implemented in python 2.7, using standard libraries like requests, </w:t>
      </w:r>
      <w:proofErr w:type="spellStart"/>
      <w:r>
        <w:t>lxml</w:t>
      </w:r>
      <w:proofErr w:type="spellEnd"/>
      <w:r>
        <w:t xml:space="preserve">, beautiful soup, etc.  </w:t>
      </w:r>
      <w:r w:rsidR="0080521E">
        <w:t xml:space="preserve">Please use </w:t>
      </w:r>
      <w:proofErr w:type="spellStart"/>
      <w:r w:rsidR="0080521E">
        <w:t>argparse</w:t>
      </w:r>
      <w:proofErr w:type="spellEnd"/>
      <w:r w:rsidR="0080521E">
        <w:t xml:space="preserve"> for the argument parsing.  </w:t>
      </w:r>
      <w:r>
        <w:t>If you are going to use any more involved libraries, please let me know ahead of time – it is probably ok, I just need to make sure it will work in my environment.  And feel free to ask any questions to help clarify things.</w:t>
      </w:r>
    </w:p>
    <w:sectPr w:rsidR="0040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35B2D"/>
    <w:multiLevelType w:val="hybridMultilevel"/>
    <w:tmpl w:val="3AFC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268BC"/>
    <w:multiLevelType w:val="hybridMultilevel"/>
    <w:tmpl w:val="97DC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F43BE"/>
    <w:multiLevelType w:val="hybridMultilevel"/>
    <w:tmpl w:val="0E2C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9A"/>
    <w:rsid w:val="00072DC7"/>
    <w:rsid w:val="002F30A6"/>
    <w:rsid w:val="003B3C15"/>
    <w:rsid w:val="00403D2B"/>
    <w:rsid w:val="004341A5"/>
    <w:rsid w:val="0059759A"/>
    <w:rsid w:val="0080521E"/>
    <w:rsid w:val="00A23416"/>
    <w:rsid w:val="00AA617C"/>
    <w:rsid w:val="00DB6285"/>
    <w:rsid w:val="00FB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2DC7"/>
    <w:pPr>
      <w:ind w:left="720"/>
      <w:contextualSpacing/>
    </w:pPr>
  </w:style>
  <w:style w:type="paragraph" w:styleId="NoSpacing">
    <w:name w:val="No Spacing"/>
    <w:uiPriority w:val="1"/>
    <w:qFormat/>
    <w:rsid w:val="008052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2DC7"/>
    <w:pPr>
      <w:ind w:left="720"/>
      <w:contextualSpacing/>
    </w:pPr>
  </w:style>
  <w:style w:type="paragraph" w:styleId="NoSpacing">
    <w:name w:val="No Spacing"/>
    <w:uiPriority w:val="1"/>
    <w:qFormat/>
    <w:rsid w:val="008052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61C12959.dotm</Template>
  <TotalTime>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Two Sigma Investments, LLC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Thatcher Clay</dc:creator>
  <cp:lastModifiedBy>Thatcher Clay</cp:lastModifiedBy>
  <cp:revision>2</cp:revision>
  <dcterms:created xsi:type="dcterms:W3CDTF">2017-05-17T14:14:00Z</dcterms:created>
  <dcterms:modified xsi:type="dcterms:W3CDTF">2017-05-17T14:14:00Z</dcterms:modified>
</cp:coreProperties>
</file>